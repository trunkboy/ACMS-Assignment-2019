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45" w:rsidRDefault="00553045">
      <w:pPr>
        <w:pStyle w:val="Title"/>
      </w:pPr>
      <w:r>
        <w:t>ME426: Applied Computational Methods in Mechanical Sciences</w:t>
      </w:r>
    </w:p>
    <w:p w:rsidR="00553045" w:rsidRPr="00E35554" w:rsidRDefault="00553045" w:rsidP="00855982">
      <w:pPr>
        <w:pStyle w:val="Heading1"/>
        <w:rPr>
          <w:b w:val="0"/>
        </w:rPr>
      </w:pPr>
      <w:r w:rsidRPr="00E35554">
        <w:rPr>
          <w:b w:val="0"/>
        </w:rPr>
        <w:t xml:space="preserve">Submitted By: </w:t>
      </w:r>
      <w:proofErr w:type="spellStart"/>
      <w:r w:rsidRPr="00E35554">
        <w:rPr>
          <w:b w:val="0"/>
        </w:rPr>
        <w:t>Himanshu</w:t>
      </w:r>
      <w:proofErr w:type="spellEnd"/>
      <w:r w:rsidRPr="00E35554">
        <w:rPr>
          <w:b w:val="0"/>
        </w:rPr>
        <w:t xml:space="preserve"> Kumar (16ME234)</w:t>
      </w:r>
      <w:r w:rsidR="00472397">
        <w:rPr>
          <w:b w:val="0"/>
        </w:rPr>
        <w:tab/>
      </w:r>
      <w:r w:rsidR="00472397">
        <w:rPr>
          <w:b w:val="0"/>
        </w:rPr>
        <w:tab/>
      </w:r>
      <w:r w:rsidR="00472397">
        <w:rPr>
          <w:b w:val="0"/>
        </w:rPr>
        <w:tab/>
        <w:t xml:space="preserve">          </w:t>
      </w:r>
      <w:r w:rsidR="00CD1FA6">
        <w:rPr>
          <w:b w:val="0"/>
        </w:rPr>
        <w:t>August 14</w:t>
      </w:r>
      <w:r w:rsidR="00C261C0" w:rsidRPr="00E35554">
        <w:rPr>
          <w:b w:val="0"/>
        </w:rPr>
        <w:t>, 2019</w:t>
      </w:r>
    </w:p>
    <w:p w:rsidR="00855982" w:rsidRPr="00855982" w:rsidRDefault="00B25103" w:rsidP="00855982">
      <w:pPr>
        <w:pStyle w:val="Heading1"/>
      </w:pPr>
      <w:r>
        <w:t>Assignment 2</w:t>
      </w:r>
    </w:p>
    <w:p w:rsidR="00553045" w:rsidRDefault="00553045" w:rsidP="00553045">
      <w:pPr>
        <w:rPr>
          <w:sz w:val="24"/>
        </w:rPr>
      </w:pPr>
      <w:r w:rsidRPr="00E35554">
        <w:rPr>
          <w:sz w:val="24"/>
          <w:u w:val="single"/>
        </w:rPr>
        <w:t>PROBLEM STATEMENT</w:t>
      </w:r>
      <w:r>
        <w:rPr>
          <w:sz w:val="24"/>
        </w:rPr>
        <w:t>:</w:t>
      </w:r>
    </w:p>
    <w:p w:rsidR="00CC4963" w:rsidRDefault="00B25103" w:rsidP="00CC4963">
      <w:pPr>
        <w:rPr>
          <w:sz w:val="24"/>
        </w:rPr>
      </w:pPr>
      <w:r>
        <w:rPr>
          <w:sz w:val="24"/>
        </w:rPr>
        <w:t>Solving the linear system</w:t>
      </w:r>
      <w:r w:rsidR="003229DE">
        <w:rPr>
          <w:sz w:val="24"/>
        </w:rPr>
        <w:t xml:space="preserve"> AX=B</w:t>
      </w:r>
      <w:r>
        <w:rPr>
          <w:sz w:val="24"/>
        </w:rPr>
        <w:t xml:space="preserve"> by </w:t>
      </w:r>
      <w:proofErr w:type="spellStart"/>
      <w:r>
        <w:rPr>
          <w:sz w:val="24"/>
        </w:rPr>
        <w:t>cholesky</w:t>
      </w:r>
      <w:proofErr w:type="spellEnd"/>
      <w:r>
        <w:rPr>
          <w:sz w:val="24"/>
        </w:rPr>
        <w:t>, Doolittle and croute’s method.</w:t>
      </w:r>
    </w:p>
    <w:tbl>
      <w:tblPr>
        <w:tblStyle w:val="TableGrid"/>
        <w:tblpPr w:leftFromText="180" w:rightFromText="180" w:vertAnchor="text" w:horzAnchor="page" w:tblpX="3571" w:tblpY="1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1"/>
        <w:gridCol w:w="591"/>
      </w:tblGrid>
      <w:tr w:rsidR="00B25103" w:rsidTr="00B25103">
        <w:trPr>
          <w:trHeight w:val="385"/>
        </w:trPr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rPr>
                <w:sz w:val="24"/>
              </w:rPr>
            </w:pPr>
            <w:r>
              <w:rPr>
                <w:sz w:val="24"/>
              </w:rPr>
              <w:t xml:space="preserve">  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25103" w:rsidTr="00B25103">
        <w:trPr>
          <w:trHeight w:val="403"/>
        </w:trPr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25103" w:rsidTr="00B25103">
        <w:trPr>
          <w:trHeight w:val="385"/>
        </w:trPr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25103" w:rsidTr="00B25103">
        <w:trPr>
          <w:trHeight w:val="385"/>
        </w:trPr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25103" w:rsidTr="00B25103">
        <w:trPr>
          <w:trHeight w:val="385"/>
        </w:trPr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25103" w:rsidTr="00B25103">
        <w:trPr>
          <w:trHeight w:val="385"/>
        </w:trPr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</w:p>
        </w:tc>
        <w:tc>
          <w:tcPr>
            <w:tcW w:w="591" w:type="dxa"/>
          </w:tcPr>
          <w:p w:rsidR="00B25103" w:rsidRDefault="00B25103" w:rsidP="00B25103">
            <w:pPr>
              <w:jc w:val="center"/>
              <w:rPr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293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"/>
      </w:tblGrid>
      <w:tr w:rsidR="00B25103" w:rsidTr="003229DE">
        <w:trPr>
          <w:trHeight w:val="336"/>
        </w:trPr>
        <w:tc>
          <w:tcPr>
            <w:tcW w:w="706" w:type="dxa"/>
          </w:tcPr>
          <w:p w:rsidR="00B25103" w:rsidRDefault="003229DE" w:rsidP="003229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</w:tr>
      <w:tr w:rsidR="00B25103" w:rsidTr="003229DE">
        <w:trPr>
          <w:trHeight w:val="353"/>
        </w:trPr>
        <w:tc>
          <w:tcPr>
            <w:tcW w:w="706" w:type="dxa"/>
          </w:tcPr>
          <w:p w:rsidR="00B25103" w:rsidRDefault="003229DE" w:rsidP="003229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25103" w:rsidTr="003229DE">
        <w:trPr>
          <w:trHeight w:val="336"/>
        </w:trPr>
        <w:tc>
          <w:tcPr>
            <w:tcW w:w="706" w:type="dxa"/>
          </w:tcPr>
          <w:p w:rsidR="00B25103" w:rsidRDefault="003229DE" w:rsidP="003229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25103" w:rsidTr="003229DE">
        <w:trPr>
          <w:trHeight w:val="336"/>
        </w:trPr>
        <w:tc>
          <w:tcPr>
            <w:tcW w:w="706" w:type="dxa"/>
          </w:tcPr>
          <w:p w:rsidR="00B25103" w:rsidRDefault="003229DE" w:rsidP="003229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</w:tr>
      <w:tr w:rsidR="00B25103" w:rsidTr="003229DE">
        <w:trPr>
          <w:trHeight w:val="336"/>
        </w:trPr>
        <w:tc>
          <w:tcPr>
            <w:tcW w:w="706" w:type="dxa"/>
          </w:tcPr>
          <w:p w:rsidR="00B25103" w:rsidRDefault="003229DE" w:rsidP="003229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B25103" w:rsidRPr="00B25103" w:rsidRDefault="00B25103" w:rsidP="00B25103">
      <w:pPr>
        <w:jc w:val="center"/>
        <w:rPr>
          <w:sz w:val="24"/>
        </w:rPr>
      </w:pPr>
    </w:p>
    <w:p w:rsidR="00B25103" w:rsidRPr="00B25103" w:rsidRDefault="00B25103" w:rsidP="00CC4963">
      <w:pPr>
        <w:rPr>
          <w:sz w:val="24"/>
        </w:rPr>
      </w:pPr>
    </w:p>
    <w:p w:rsidR="00B25103" w:rsidRPr="00B25103" w:rsidRDefault="00B25103" w:rsidP="00CC49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     =</w:t>
      </w:r>
      <w:r w:rsidR="003229DE">
        <w:rPr>
          <w:sz w:val="24"/>
        </w:rPr>
        <w:t xml:space="preserve">     </w:t>
      </w:r>
      <w:r w:rsidR="003229DE">
        <w:rPr>
          <w:sz w:val="24"/>
        </w:rPr>
        <w:tab/>
      </w:r>
      <w:r w:rsidR="003229DE">
        <w:rPr>
          <w:sz w:val="24"/>
        </w:rPr>
        <w:tab/>
      </w:r>
      <w:r w:rsidR="003229DE">
        <w:rPr>
          <w:sz w:val="24"/>
        </w:rPr>
        <w:tab/>
        <w:t>B</w:t>
      </w:r>
      <w:r>
        <w:rPr>
          <w:sz w:val="24"/>
        </w:rPr>
        <w:t xml:space="preserve">    =       </w:t>
      </w:r>
    </w:p>
    <w:p w:rsidR="00B25103" w:rsidRPr="00B25103" w:rsidRDefault="00B25103" w:rsidP="00CC4963">
      <w:pPr>
        <w:rPr>
          <w:sz w:val="24"/>
        </w:rPr>
      </w:pPr>
    </w:p>
    <w:p w:rsidR="00B25103" w:rsidRDefault="00B25103" w:rsidP="00CC4963">
      <w:pPr>
        <w:rPr>
          <w:sz w:val="24"/>
          <w:u w:val="single"/>
        </w:rPr>
      </w:pPr>
    </w:p>
    <w:p w:rsidR="00583CB7" w:rsidRPr="00C02E27" w:rsidRDefault="00583CB7" w:rsidP="00CC4963">
      <w:pPr>
        <w:rPr>
          <w:sz w:val="24"/>
          <w:u w:val="single"/>
        </w:rPr>
      </w:pPr>
      <w:r w:rsidRPr="00C02E27">
        <w:rPr>
          <w:sz w:val="24"/>
          <w:u w:val="single"/>
        </w:rPr>
        <w:t>Python Code: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gramStart"/>
      <w:r w:rsidRPr="00583CB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math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gramStart"/>
      <w:r w:rsidRPr="00583CB7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time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>a = [[2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,1,1,3,2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],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>[1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,2,2,1,1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],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>[1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,2,9,1,5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],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>[3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,1,1,7,1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],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[2</w:t>
      </w:r>
      <w:proofErr w:type="gramStart"/>
      <w:r>
        <w:rPr>
          <w:rFonts w:ascii="Courier New" w:hAnsi="Courier New" w:cs="Courier New"/>
          <w:sz w:val="18"/>
          <w:szCs w:val="18"/>
        </w:rPr>
        <w:t>,1,5,1,8</w:t>
      </w:r>
      <w:proofErr w:type="gramEnd"/>
      <w:r>
        <w:rPr>
          <w:rFonts w:ascii="Courier New" w:hAnsi="Courier New" w:cs="Courier New"/>
          <w:sz w:val="18"/>
          <w:szCs w:val="18"/>
        </w:rPr>
        <w:t>]]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>b = [-2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,4,3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,-5,1]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disp_mat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z,n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row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print(</w:t>
      </w:r>
      <w:proofErr w:type="gramEnd"/>
      <w:r>
        <w:rPr>
          <w:rFonts w:ascii="Courier New" w:hAnsi="Courier New" w:cs="Courier New"/>
          <w:sz w:val="18"/>
          <w:szCs w:val="18"/>
        </w:rPr>
        <w:t>z[row])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doolittle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x,b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range(0,len(x)):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if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])==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(x)):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pass</w:t>
      </w:r>
      <w:proofErr w:type="gramEnd"/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else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:</w:t>
      </w:r>
    </w:p>
    <w:p w:rsid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"\n Non-Square matrix, returning None")</w:t>
      </w:r>
    </w:p>
    <w:p w:rsidR="00583CB7" w:rsidRPr="00583CB7" w:rsidRDefault="00583CB7" w:rsidP="00583CB7">
      <w:pPr>
        <w:ind w:left="708" w:firstLine="708"/>
        <w:rPr>
          <w:rFonts w:ascii="Courier New" w:hAnsi="Courier New" w:cs="Courier New"/>
          <w:sz w:val="18"/>
          <w:szCs w:val="18"/>
        </w:rPr>
      </w:pPr>
      <w:proofErr w:type="gramStart"/>
      <w:r w:rsidRPr="00583CB7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None)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#for square matrix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n =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(x)</w:t>
      </w:r>
      <w:bookmarkStart w:id="0" w:name="_GoBack"/>
      <w:bookmarkEnd w:id="0"/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u= [[0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n)] for j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l= [[0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n)] for j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l[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]=1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j in range(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i,n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s=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u[k][j] * l[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][k]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u[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 = x[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 - s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j in range(i+1,n):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s=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l[j][k]*u[k][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l[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j][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 = (x[j][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 - s) / 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"\n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doolittle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U")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disp_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mat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u,n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"\n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doolittle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L")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disp_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mat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l,n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# </w:t>
      </w:r>
      <w:proofErr w:type="gramStart"/>
      <w:r>
        <w:rPr>
          <w:rFonts w:ascii="Courier New" w:hAnsi="Courier New" w:cs="Courier New"/>
          <w:sz w:val="18"/>
          <w:szCs w:val="18"/>
        </w:rPr>
        <w:t>two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steps : 1) LZ=B  2)UX=Z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z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=[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range(n)]</w:t>
      </w:r>
    </w:p>
    <w:p w:rsid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sol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=[0 for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s=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l[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][j]*z[j] for j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 = b[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]- s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c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583CB7">
        <w:rPr>
          <w:rFonts w:ascii="Courier New" w:hAnsi="Courier New" w:cs="Courier New"/>
          <w:sz w:val="18"/>
          <w:szCs w:val="18"/>
        </w:rPr>
        <w:t>=(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n-1)-c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s=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][j]*sol[j] for j in range(i+1,n))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sol[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]= (z[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]-s)/u[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sol)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sol)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lastRenderedPageBreak/>
        <w:t>def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croute(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x,b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range(0,len(x)):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if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])==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(x)):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pass</w:t>
      </w:r>
      <w:proofErr w:type="gramEnd"/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else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"\n Non-Square matrix, returning None")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return(</w:t>
      </w:r>
      <w:proofErr w:type="gramEnd"/>
      <w:r>
        <w:rPr>
          <w:rFonts w:ascii="Courier New" w:hAnsi="Courier New" w:cs="Courier New"/>
          <w:sz w:val="18"/>
          <w:szCs w:val="18"/>
        </w:rPr>
        <w:t>None)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#for square matrix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n =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u= [[0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n)] for j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l= [[0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n)] for j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u[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]=1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j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s=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l[j][k]*u[k][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]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>
        <w:rPr>
          <w:rFonts w:ascii="Courier New" w:hAnsi="Courier New" w:cs="Courier New"/>
          <w:sz w:val="18"/>
          <w:szCs w:val="18"/>
        </w:rPr>
        <w:t>l[</w:t>
      </w:r>
      <w:proofErr w:type="gramEnd"/>
      <w:r>
        <w:rPr>
          <w:rFonts w:ascii="Courier New" w:hAnsi="Courier New" w:cs="Courier New"/>
          <w:sz w:val="18"/>
          <w:szCs w:val="18"/>
        </w:rPr>
        <w:t>j][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]= (a[j][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]-s)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j in range(i+1,n):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s=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l[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][k]*u[k][j]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hAnsi="Courier New" w:cs="Courier New"/>
          <w:sz w:val="18"/>
          <w:szCs w:val="18"/>
        </w:rPr>
        <w:t>u[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][j] = (a[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][j] - s)/l[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"\n croute U")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disp_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mat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u,n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"\n croute L")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disp_</w:t>
      </w:r>
      <w:proofErr w:type="gramStart"/>
      <w:r>
        <w:rPr>
          <w:rFonts w:ascii="Courier New" w:hAnsi="Courier New" w:cs="Courier New"/>
          <w:sz w:val="18"/>
          <w:szCs w:val="18"/>
        </w:rPr>
        <w:t>mat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l,n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z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=[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sol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=[0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s=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l[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][j]*z[j] for j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 = (b[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]- s)/l[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c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583CB7">
        <w:rPr>
          <w:rFonts w:ascii="Courier New" w:hAnsi="Courier New" w:cs="Courier New"/>
          <w:sz w:val="18"/>
          <w:szCs w:val="18"/>
        </w:rPr>
        <w:t>=(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n-1)-c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s=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][j]*sol[j] for j in range(i+1,n))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sol[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]= (z[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]-s)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sol)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sol)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cholesky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x,b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n =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range(0,len(x)):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if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])==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(x)):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pass</w:t>
      </w:r>
      <w:proofErr w:type="gramEnd"/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else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"\n Non-Square matrix, returning None")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None)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j in range(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if(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x[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 != x[j][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"\n Non-Symmetric matrix, returning None")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None)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u= [[0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n)] for j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z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=[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sol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=[0 for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s 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][k]*u[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][k]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u[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>
        <w:rPr>
          <w:rFonts w:ascii="Courier New" w:hAnsi="Courier New" w:cs="Courier New"/>
          <w:sz w:val="18"/>
          <w:szCs w:val="18"/>
        </w:rPr>
        <w:t>math.sqrt</w:t>
      </w:r>
      <w:proofErr w:type="spellEnd"/>
      <w:r>
        <w:rPr>
          <w:rFonts w:ascii="Courier New" w:hAnsi="Courier New" w:cs="Courier New"/>
          <w:sz w:val="18"/>
          <w:szCs w:val="18"/>
        </w:rPr>
        <w:t>(x[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]-s)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j in range(i+1,n):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  s 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u[k][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]*u[k][j]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for k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range(i-1))</w:t>
      </w:r>
    </w:p>
    <w:p w:rsid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u[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][j] = (x[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][j]-s)/u[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"\n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cholesky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U")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disp_</w:t>
      </w:r>
      <w:proofErr w:type="gramStart"/>
      <w:r>
        <w:rPr>
          <w:rFonts w:ascii="Courier New" w:hAnsi="Courier New" w:cs="Courier New"/>
          <w:sz w:val="18"/>
          <w:szCs w:val="18"/>
        </w:rPr>
        <w:t>mat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u,n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 xml:space="preserve">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s 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][j]*z[j] for j in range(i-1))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]=(b[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]-s)/u[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][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for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c in range(n):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583CB7">
        <w:rPr>
          <w:rFonts w:ascii="Courier New" w:hAnsi="Courier New" w:cs="Courier New"/>
          <w:sz w:val="18"/>
          <w:szCs w:val="18"/>
        </w:rPr>
        <w:t>=(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n-1)-c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s=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sum(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][j]*sol[j] for j in range(i+1,n))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sol[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]= (z[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]-s)/u[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i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]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sol)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sol)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cholesky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a,b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doolittle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a,b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= croute(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a,b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gramStart"/>
      <w:r w:rsidRPr="00583CB7">
        <w:rPr>
          <w:rFonts w:ascii="Courier New" w:hAnsi="Courier New" w:cs="Courier New"/>
          <w:sz w:val="18"/>
          <w:szCs w:val="18"/>
        </w:rPr>
        <w:t>try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cholesky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a,b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583CB7">
        <w:rPr>
          <w:rFonts w:ascii="Courier New" w:hAnsi="Courier New" w:cs="Courier New"/>
          <w:sz w:val="18"/>
          <w:szCs w:val="18"/>
        </w:rPr>
        <w:t>ans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!= None):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pass</w:t>
      </w:r>
      <w:proofErr w:type="gramEnd"/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gramStart"/>
      <w:r w:rsidRPr="00583CB7">
        <w:rPr>
          <w:rFonts w:ascii="Courier New" w:hAnsi="Courier New" w:cs="Courier New"/>
          <w:sz w:val="18"/>
          <w:szCs w:val="18"/>
        </w:rPr>
        <w:t>except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try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83CB7"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doolittle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a,b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 w:rsidRPr="00583CB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83CB7">
        <w:rPr>
          <w:rFonts w:ascii="Courier New" w:hAnsi="Courier New" w:cs="Courier New"/>
          <w:sz w:val="18"/>
          <w:szCs w:val="18"/>
        </w:rPr>
        <w:t>except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>: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ans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croute(</w:t>
      </w:r>
      <w:proofErr w:type="spellStart"/>
      <w:r>
        <w:rPr>
          <w:rFonts w:ascii="Courier New" w:hAnsi="Courier New" w:cs="Courier New"/>
          <w:sz w:val="18"/>
          <w:szCs w:val="18"/>
        </w:rPr>
        <w:t>a,b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583CB7" w:rsidRPr="00583CB7" w:rsidRDefault="00583CB7" w:rsidP="00583CB7">
      <w:pPr>
        <w:rPr>
          <w:rFonts w:ascii="Courier New" w:hAnsi="Courier New" w:cs="Courier New"/>
          <w:sz w:val="18"/>
          <w:szCs w:val="18"/>
        </w:rPr>
      </w:pPr>
      <w:proofErr w:type="gramStart"/>
      <w:r w:rsidRPr="00583CB7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583CB7">
        <w:rPr>
          <w:rFonts w:ascii="Courier New" w:hAnsi="Courier New" w:cs="Courier New"/>
          <w:sz w:val="18"/>
          <w:szCs w:val="18"/>
        </w:rPr>
        <w:t xml:space="preserve"> ("\n CPU time: ", </w:t>
      </w:r>
      <w:proofErr w:type="spellStart"/>
      <w:r w:rsidRPr="00583CB7">
        <w:rPr>
          <w:rFonts w:ascii="Courier New" w:hAnsi="Courier New" w:cs="Courier New"/>
          <w:sz w:val="18"/>
          <w:szCs w:val="18"/>
        </w:rPr>
        <w:t>time.process_time</w:t>
      </w:r>
      <w:proofErr w:type="spellEnd"/>
      <w:r w:rsidRPr="00583CB7">
        <w:rPr>
          <w:rFonts w:ascii="Courier New" w:hAnsi="Courier New" w:cs="Courier New"/>
          <w:sz w:val="18"/>
          <w:szCs w:val="18"/>
        </w:rPr>
        <w:t>(),'s')</w:t>
      </w:r>
    </w:p>
    <w:p w:rsidR="00583CB7" w:rsidRDefault="00583CB7" w:rsidP="00CC4963">
      <w:pPr>
        <w:rPr>
          <w:sz w:val="24"/>
          <w:u w:val="single"/>
        </w:rPr>
      </w:pPr>
    </w:p>
    <w:p w:rsidR="004210C0" w:rsidRDefault="00D95CAF" w:rsidP="00CC4963">
      <w:pPr>
        <w:rPr>
          <w:sz w:val="24"/>
          <w:u w:val="single"/>
        </w:rPr>
      </w:pPr>
      <w:r>
        <w:rPr>
          <w:sz w:val="24"/>
          <w:u w:val="single"/>
        </w:rPr>
        <w:t>RESULT</w:t>
      </w:r>
      <w:r w:rsidR="004210C0" w:rsidRPr="00E35554">
        <w:rPr>
          <w:sz w:val="24"/>
          <w:u w:val="single"/>
        </w:rPr>
        <w:t>:</w:t>
      </w:r>
    </w:p>
    <w:p w:rsidR="004210C0" w:rsidRDefault="00D95CAF" w:rsidP="003B231B">
      <w:pPr>
        <w:rPr>
          <w:rFonts w:ascii="Courier New" w:hAnsi="Courier New" w:cs="Courier New"/>
          <w:sz w:val="20"/>
          <w:szCs w:val="20"/>
        </w:rPr>
      </w:pPr>
      <w:r w:rsidRPr="00D95CAF">
        <w:rPr>
          <w:rFonts w:ascii="Courier New" w:hAnsi="Courier New" w:cs="Courier New"/>
          <w:sz w:val="20"/>
          <w:szCs w:val="20"/>
        </w:rPr>
        <w:t>[-6.4183673469387745, 4.836734693877551, -1.0816326530612244, 1.2653061224489794, 1.6428571428571428]</w:t>
      </w:r>
    </w:p>
    <w:p w:rsidR="00D95CAF" w:rsidRDefault="00D95CAF" w:rsidP="00D95CAF">
      <w:pPr>
        <w:rPr>
          <w:sz w:val="24"/>
          <w:u w:val="single"/>
        </w:rPr>
      </w:pPr>
      <w:r>
        <w:rPr>
          <w:sz w:val="24"/>
          <w:u w:val="single"/>
        </w:rPr>
        <w:t>CPU TIMING</w:t>
      </w:r>
      <w:r w:rsidRPr="00E35554">
        <w:rPr>
          <w:sz w:val="24"/>
          <w:u w:val="single"/>
        </w:rPr>
        <w:t>:</w:t>
      </w:r>
    </w:p>
    <w:p w:rsidR="00D95CAF" w:rsidRDefault="00D95CAF" w:rsidP="003B231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1.Cholesky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</w:t>
      </w:r>
      <w:r w:rsidR="00157922">
        <w:rPr>
          <w:rFonts w:ascii="Courier New" w:hAnsi="Courier New" w:cs="Courier New"/>
          <w:sz w:val="20"/>
          <w:szCs w:val="20"/>
        </w:rPr>
        <w:t xml:space="preserve"> </w:t>
      </w:r>
      <w:r w:rsidR="00157922" w:rsidRPr="00157922">
        <w:rPr>
          <w:rFonts w:ascii="Courier New" w:hAnsi="Courier New" w:cs="Courier New"/>
          <w:sz w:val="20"/>
          <w:szCs w:val="20"/>
        </w:rPr>
        <w:t>CPU time:  0.125 s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95CAF" w:rsidRDefault="00D95CAF" w:rsidP="003B231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2.Doolittle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="005A47E8" w:rsidRPr="005A47E8">
        <w:rPr>
          <w:rFonts w:ascii="Courier New" w:hAnsi="Courier New" w:cs="Courier New"/>
          <w:sz w:val="20"/>
          <w:szCs w:val="20"/>
        </w:rPr>
        <w:t>CPU time:  0.171875 s</w:t>
      </w:r>
    </w:p>
    <w:p w:rsidR="00D95CAF" w:rsidRPr="003B231B" w:rsidRDefault="00D95CAF" w:rsidP="003B231B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3.Croute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="003B1EC6" w:rsidRPr="003B1EC6">
        <w:rPr>
          <w:rFonts w:ascii="Courier New" w:hAnsi="Courier New" w:cs="Courier New"/>
          <w:sz w:val="20"/>
          <w:szCs w:val="20"/>
        </w:rPr>
        <w:t>CPU time:  0.140625 s</w:t>
      </w:r>
    </w:p>
    <w:p w:rsidR="00F728CB" w:rsidRDefault="00F728CB">
      <w:pPr>
        <w:rPr>
          <w:sz w:val="24"/>
        </w:rPr>
      </w:pPr>
      <w:r>
        <w:rPr>
          <w:sz w:val="24"/>
        </w:rPr>
        <w:br w:type="page"/>
      </w:r>
    </w:p>
    <w:p w:rsidR="00F728CB" w:rsidRDefault="00F728CB" w:rsidP="00F728CB">
      <w:pPr>
        <w:rPr>
          <w:sz w:val="24"/>
        </w:rPr>
      </w:pPr>
      <w:r w:rsidRPr="00E35554">
        <w:rPr>
          <w:sz w:val="24"/>
          <w:u w:val="single"/>
        </w:rPr>
        <w:lastRenderedPageBreak/>
        <w:t>PROBLEM STATEMENT</w:t>
      </w:r>
      <w:r>
        <w:rPr>
          <w:sz w:val="24"/>
        </w:rPr>
        <w:t>:</w:t>
      </w:r>
    </w:p>
    <w:p w:rsidR="00CC4963" w:rsidRDefault="00F728CB" w:rsidP="005666D0">
      <w:pPr>
        <w:rPr>
          <w:sz w:val="24"/>
        </w:rPr>
      </w:pPr>
      <w:r>
        <w:rPr>
          <w:sz w:val="24"/>
        </w:rPr>
        <w:t>Solve the Tri-diagonal matrix system by Thomas algorithm.</w:t>
      </w:r>
    </w:p>
    <w:tbl>
      <w:tblPr>
        <w:tblStyle w:val="TableGrid"/>
        <w:tblpPr w:leftFromText="180" w:rightFromText="180" w:vertAnchor="page" w:horzAnchor="page" w:tblpX="3873" w:tblpY="2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642"/>
        <w:gridCol w:w="642"/>
        <w:gridCol w:w="642"/>
      </w:tblGrid>
      <w:tr w:rsidR="00F728CB" w:rsidTr="001802CA">
        <w:trPr>
          <w:trHeight w:val="368"/>
        </w:trPr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2.08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728CB" w:rsidTr="001802CA">
        <w:trPr>
          <w:trHeight w:val="386"/>
        </w:trPr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2.08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728CB" w:rsidTr="001802CA">
        <w:trPr>
          <w:trHeight w:val="368"/>
        </w:trPr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2.08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F728CB" w:rsidTr="001802CA">
        <w:trPr>
          <w:trHeight w:val="368"/>
        </w:trPr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642" w:type="dxa"/>
          </w:tcPr>
          <w:p w:rsidR="00F728CB" w:rsidRDefault="00F728CB" w:rsidP="001802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2.08</w:t>
            </w:r>
          </w:p>
        </w:tc>
      </w:tr>
    </w:tbl>
    <w:tbl>
      <w:tblPr>
        <w:tblStyle w:val="TableGrid"/>
        <w:tblpPr w:leftFromText="180" w:rightFromText="180" w:vertAnchor="text" w:horzAnchor="page" w:tblpX="8899" w:tblpY="2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</w:tblGrid>
      <w:tr w:rsidR="00F728CB" w:rsidTr="00F728CB">
        <w:trPr>
          <w:trHeight w:val="363"/>
        </w:trPr>
        <w:tc>
          <w:tcPr>
            <w:tcW w:w="764" w:type="dxa"/>
          </w:tcPr>
          <w:p w:rsidR="00F728CB" w:rsidRDefault="00F728CB" w:rsidP="00F728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1802CA">
              <w:rPr>
                <w:sz w:val="24"/>
              </w:rPr>
              <w:t>1.</w:t>
            </w:r>
            <w:r>
              <w:rPr>
                <w:sz w:val="24"/>
              </w:rPr>
              <w:t>6</w:t>
            </w:r>
          </w:p>
        </w:tc>
      </w:tr>
      <w:tr w:rsidR="00F728CB" w:rsidTr="00F728CB">
        <w:trPr>
          <w:trHeight w:val="381"/>
        </w:trPr>
        <w:tc>
          <w:tcPr>
            <w:tcW w:w="764" w:type="dxa"/>
          </w:tcPr>
          <w:p w:rsidR="00F728CB" w:rsidRDefault="00F728CB" w:rsidP="00F728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</w:tr>
      <w:tr w:rsidR="00F728CB" w:rsidTr="00F728CB">
        <w:trPr>
          <w:trHeight w:val="363"/>
        </w:trPr>
        <w:tc>
          <w:tcPr>
            <w:tcW w:w="764" w:type="dxa"/>
          </w:tcPr>
          <w:p w:rsidR="00F728CB" w:rsidRDefault="00F728CB" w:rsidP="00F728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</w:tr>
      <w:tr w:rsidR="00F728CB" w:rsidTr="00F728CB">
        <w:trPr>
          <w:trHeight w:val="363"/>
        </w:trPr>
        <w:tc>
          <w:tcPr>
            <w:tcW w:w="764" w:type="dxa"/>
          </w:tcPr>
          <w:p w:rsidR="00F728CB" w:rsidRDefault="00F728CB" w:rsidP="00F728C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201.6</w:t>
            </w:r>
          </w:p>
        </w:tc>
      </w:tr>
    </w:tbl>
    <w:p w:rsidR="00F728CB" w:rsidRPr="005666D0" w:rsidRDefault="00F728CB" w:rsidP="005666D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728CB" w:rsidRDefault="00F728CB" w:rsidP="005666D0">
      <w:pPr>
        <w:rPr>
          <w:sz w:val="24"/>
        </w:rPr>
      </w:pPr>
    </w:p>
    <w:p w:rsidR="00F728CB" w:rsidRDefault="00F728CB" w:rsidP="005666D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A     =          </w:t>
      </w:r>
      <w:r>
        <w:rPr>
          <w:sz w:val="24"/>
        </w:rPr>
        <w:tab/>
      </w:r>
      <w:r>
        <w:rPr>
          <w:sz w:val="24"/>
        </w:rPr>
        <w:tab/>
        <w:t xml:space="preserve">      B     =</w:t>
      </w:r>
    </w:p>
    <w:p w:rsidR="00BA16E9" w:rsidRDefault="00BA16E9" w:rsidP="005666D0">
      <w:pPr>
        <w:rPr>
          <w:sz w:val="24"/>
        </w:rPr>
      </w:pPr>
    </w:p>
    <w:p w:rsidR="00BA16E9" w:rsidRPr="00C02E27" w:rsidRDefault="00BA16E9" w:rsidP="005666D0">
      <w:pPr>
        <w:rPr>
          <w:sz w:val="24"/>
          <w:u w:val="single"/>
        </w:rPr>
      </w:pPr>
      <w:r w:rsidRPr="00C02E27">
        <w:rPr>
          <w:sz w:val="24"/>
          <w:u w:val="single"/>
        </w:rPr>
        <w:t>Python Code: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proofErr w:type="gramStart"/>
      <w:r w:rsidRPr="00BA16E9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 xml:space="preserve"> time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>a= [[2.08,-1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,0,0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],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>[-1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,2.08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,-1,0],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>[0,-1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,2.08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,-1],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>[0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,0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,-1,2.08]]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>b= [46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,1.6,1.6,201.6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16E9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BA16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thomas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a,b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):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n= </w:t>
      </w:r>
      <w:proofErr w:type="spellStart"/>
      <w:proofErr w:type="gramStart"/>
      <w:r w:rsidRPr="00BA16E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(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b)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 xml:space="preserve"> in range(1,n):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a[</w:t>
      </w:r>
      <w:proofErr w:type="spellStart"/>
      <w:proofErr w:type="gramEnd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][i-1]=a[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][i-1]/a[i-1][i-1]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a[</w:t>
      </w:r>
      <w:proofErr w:type="spellStart"/>
      <w:proofErr w:type="gramEnd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 = a[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]-a[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][i-1]*a[i-1][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];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]= b[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]-a[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][i-1]*b[i-1]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a[</w:t>
      </w:r>
      <w:proofErr w:type="spellStart"/>
      <w:proofErr w:type="gramEnd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][i-1]=0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#backward substitution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x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=[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 xml:space="preserve">0 for 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 xml:space="preserve"> in range(n)]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x[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n-1]= b[n-1]/a[n-1][n-1]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A16E9">
        <w:rPr>
          <w:rFonts w:ascii="Courier New" w:hAnsi="Courier New" w:cs="Courier New"/>
          <w:sz w:val="20"/>
          <w:szCs w:val="20"/>
        </w:rPr>
        <w:t>for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 xml:space="preserve"> k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 xml:space="preserve"> in range(n-1):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=n-2-k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x[</w:t>
      </w:r>
      <w:proofErr w:type="spellStart"/>
      <w:proofErr w:type="gramEnd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 = ( b[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 + x[i+1] )/ a[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i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A16E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>x)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A16E9">
        <w:rPr>
          <w:rFonts w:ascii="Courier New" w:hAnsi="Courier New" w:cs="Courier New"/>
          <w:sz w:val="20"/>
          <w:szCs w:val="20"/>
        </w:rPr>
        <w:lastRenderedPageBreak/>
        <w:t>thomas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A16E9">
        <w:rPr>
          <w:rFonts w:ascii="Courier New" w:hAnsi="Courier New" w:cs="Courier New"/>
          <w:sz w:val="20"/>
          <w:szCs w:val="20"/>
        </w:rPr>
        <w:t>a,b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)</w:t>
      </w:r>
    </w:p>
    <w:p w:rsidR="00BA16E9" w:rsidRDefault="00BA16E9" w:rsidP="00BA16E9">
      <w:pPr>
        <w:rPr>
          <w:rFonts w:ascii="Courier New" w:hAnsi="Courier New" w:cs="Courier New"/>
          <w:sz w:val="20"/>
          <w:szCs w:val="20"/>
        </w:rPr>
      </w:pPr>
      <w:proofErr w:type="gramStart"/>
      <w:r w:rsidRPr="00BA16E9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BA16E9">
        <w:rPr>
          <w:rFonts w:ascii="Courier New" w:hAnsi="Courier New" w:cs="Courier New"/>
          <w:sz w:val="20"/>
          <w:szCs w:val="20"/>
        </w:rPr>
        <w:t xml:space="preserve"> ("\n CPU time: ", </w:t>
      </w:r>
      <w:proofErr w:type="spellStart"/>
      <w:r w:rsidRPr="00BA16E9">
        <w:rPr>
          <w:rFonts w:ascii="Courier New" w:hAnsi="Courier New" w:cs="Courier New"/>
          <w:sz w:val="20"/>
          <w:szCs w:val="20"/>
        </w:rPr>
        <w:t>time.process_time</w:t>
      </w:r>
      <w:proofErr w:type="spellEnd"/>
      <w:r w:rsidRPr="00BA16E9">
        <w:rPr>
          <w:rFonts w:ascii="Courier New" w:hAnsi="Courier New" w:cs="Courier New"/>
          <w:sz w:val="20"/>
          <w:szCs w:val="20"/>
        </w:rPr>
        <w:t>(),'s')</w:t>
      </w:r>
    </w:p>
    <w:p w:rsidR="00BA16E9" w:rsidRDefault="00BA16E9" w:rsidP="00BA16E9">
      <w:pPr>
        <w:rPr>
          <w:rFonts w:ascii="Courier New" w:hAnsi="Courier New" w:cs="Courier New"/>
          <w:sz w:val="20"/>
          <w:szCs w:val="20"/>
        </w:rPr>
      </w:pPr>
    </w:p>
    <w:p w:rsidR="00BA16E9" w:rsidRDefault="00BA16E9" w:rsidP="00BA16E9">
      <w:pPr>
        <w:rPr>
          <w:sz w:val="24"/>
          <w:u w:val="single"/>
        </w:rPr>
      </w:pPr>
      <w:r>
        <w:rPr>
          <w:sz w:val="24"/>
          <w:u w:val="single"/>
        </w:rPr>
        <w:t>RESULT</w:t>
      </w:r>
      <w:r w:rsidRPr="00E35554">
        <w:rPr>
          <w:sz w:val="24"/>
          <w:u w:val="single"/>
        </w:rPr>
        <w:t>:</w:t>
      </w:r>
    </w:p>
    <w:p w:rsidR="001802CA" w:rsidRDefault="001802CA" w:rsidP="00BA16E9">
      <w:pPr>
        <w:rPr>
          <w:rFonts w:ascii="Courier New" w:hAnsi="Courier New" w:cs="Courier New"/>
          <w:sz w:val="20"/>
          <w:szCs w:val="20"/>
        </w:rPr>
      </w:pPr>
      <w:r w:rsidRPr="001802CA">
        <w:rPr>
          <w:rFonts w:ascii="Courier New" w:hAnsi="Courier New" w:cs="Courier New"/>
          <w:sz w:val="20"/>
          <w:szCs w:val="20"/>
        </w:rPr>
        <w:t>[61.07393661902537, 85.43378816757277, 115.028342769526, 152.22516479304133]</w:t>
      </w:r>
    </w:p>
    <w:p w:rsidR="00BA16E9" w:rsidRPr="00BA16E9" w:rsidRDefault="00BA16E9" w:rsidP="00BA16E9">
      <w:pPr>
        <w:rPr>
          <w:rFonts w:ascii="Courier New" w:hAnsi="Courier New" w:cs="Courier New"/>
          <w:sz w:val="20"/>
          <w:szCs w:val="20"/>
        </w:rPr>
      </w:pPr>
      <w:r w:rsidRPr="00BA16E9">
        <w:rPr>
          <w:rFonts w:ascii="Courier New" w:hAnsi="Courier New" w:cs="Courier New"/>
          <w:sz w:val="20"/>
          <w:szCs w:val="20"/>
        </w:rPr>
        <w:t>CPU time:  0.125 s</w:t>
      </w:r>
    </w:p>
    <w:sectPr w:rsidR="00BA16E9" w:rsidRPr="00BA16E9" w:rsidSect="0055304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17E" w:rsidRDefault="0092117E" w:rsidP="00855982">
      <w:pPr>
        <w:spacing w:after="0" w:line="240" w:lineRule="auto"/>
      </w:pPr>
      <w:r>
        <w:separator/>
      </w:r>
    </w:p>
  </w:endnote>
  <w:endnote w:type="continuationSeparator" w:id="0">
    <w:p w:rsidR="0092117E" w:rsidRDefault="0092117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A8" w:rsidRDefault="00037C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 w:rsidP="003B23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FA6">
          <w:rPr>
            <w:noProof/>
          </w:rPr>
          <w:t>2</w:t>
        </w:r>
        <w:r>
          <w:rPr>
            <w:noProof/>
          </w:rPr>
          <w:fldChar w:fldCharType="end"/>
        </w:r>
        <w:r w:rsidR="00037CA8">
          <w:rPr>
            <w:noProof/>
          </w:rPr>
          <w:t xml:space="preserve"> of 7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1B" w:rsidRDefault="003B231B" w:rsidP="003B231B">
    <w:pPr>
      <w:pStyle w:val="Footer"/>
      <w:jc w:val="right"/>
    </w:pPr>
    <w:r>
      <w:t>1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17E" w:rsidRDefault="0092117E" w:rsidP="00855982">
      <w:pPr>
        <w:spacing w:after="0" w:line="240" w:lineRule="auto"/>
      </w:pPr>
      <w:r>
        <w:separator/>
      </w:r>
    </w:p>
  </w:footnote>
  <w:footnote w:type="continuationSeparator" w:id="0">
    <w:p w:rsidR="0092117E" w:rsidRDefault="0092117E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A8" w:rsidRDefault="0003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A8" w:rsidRDefault="0003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A8" w:rsidRDefault="00037C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45"/>
    <w:rsid w:val="0000579F"/>
    <w:rsid w:val="000264FE"/>
    <w:rsid w:val="00037CA8"/>
    <w:rsid w:val="00080B76"/>
    <w:rsid w:val="00115462"/>
    <w:rsid w:val="00157922"/>
    <w:rsid w:val="001802CA"/>
    <w:rsid w:val="001D4362"/>
    <w:rsid w:val="001F0EA2"/>
    <w:rsid w:val="00321F16"/>
    <w:rsid w:val="003229DE"/>
    <w:rsid w:val="003B1EC6"/>
    <w:rsid w:val="003B231B"/>
    <w:rsid w:val="003D23D5"/>
    <w:rsid w:val="004210C0"/>
    <w:rsid w:val="00472397"/>
    <w:rsid w:val="004D31AA"/>
    <w:rsid w:val="00553045"/>
    <w:rsid w:val="005666D0"/>
    <w:rsid w:val="00583CB7"/>
    <w:rsid w:val="005A47E8"/>
    <w:rsid w:val="00606507"/>
    <w:rsid w:val="0061513B"/>
    <w:rsid w:val="007833A7"/>
    <w:rsid w:val="007D4B0D"/>
    <w:rsid w:val="007F3CCC"/>
    <w:rsid w:val="00855982"/>
    <w:rsid w:val="008D6E3C"/>
    <w:rsid w:val="0092117E"/>
    <w:rsid w:val="00A10484"/>
    <w:rsid w:val="00B25103"/>
    <w:rsid w:val="00B31057"/>
    <w:rsid w:val="00BA16E9"/>
    <w:rsid w:val="00C02E27"/>
    <w:rsid w:val="00C261C0"/>
    <w:rsid w:val="00CC4963"/>
    <w:rsid w:val="00CD1FA6"/>
    <w:rsid w:val="00D95CAF"/>
    <w:rsid w:val="00DB53E4"/>
    <w:rsid w:val="00DC4A1A"/>
    <w:rsid w:val="00E35554"/>
    <w:rsid w:val="00F728CB"/>
    <w:rsid w:val="00FD262C"/>
    <w:rsid w:val="00F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807CD-491D-45B1-A237-57275B73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553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553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53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265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33</cp:revision>
  <cp:lastPrinted>2019-08-14T06:38:00Z</cp:lastPrinted>
  <dcterms:created xsi:type="dcterms:W3CDTF">2019-08-05T07:02:00Z</dcterms:created>
  <dcterms:modified xsi:type="dcterms:W3CDTF">2019-08-14T06:39:00Z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