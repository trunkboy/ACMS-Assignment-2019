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045" w:rsidRDefault="00553045">
      <w:pPr>
        <w:pStyle w:val="Title"/>
      </w:pPr>
      <w:r>
        <w:t>ME426: Applied Computational Methods in Mechanical Sciences</w:t>
      </w:r>
    </w:p>
    <w:p w:rsidR="00553045" w:rsidRPr="00E35554" w:rsidRDefault="00553045" w:rsidP="00855982">
      <w:pPr>
        <w:pStyle w:val="Heading1"/>
        <w:rPr>
          <w:b w:val="0"/>
        </w:rPr>
      </w:pPr>
      <w:r w:rsidRPr="00E35554">
        <w:rPr>
          <w:b w:val="0"/>
        </w:rPr>
        <w:t xml:space="preserve">Submitted By: </w:t>
      </w:r>
      <w:proofErr w:type="spellStart"/>
      <w:r w:rsidRPr="00E35554">
        <w:rPr>
          <w:b w:val="0"/>
        </w:rPr>
        <w:t>Himanshu</w:t>
      </w:r>
      <w:proofErr w:type="spellEnd"/>
      <w:r w:rsidRPr="00E35554">
        <w:rPr>
          <w:b w:val="0"/>
        </w:rPr>
        <w:t xml:space="preserve"> Kumar (16ME234)</w:t>
      </w:r>
      <w:r w:rsidR="00472397">
        <w:rPr>
          <w:b w:val="0"/>
        </w:rPr>
        <w:tab/>
      </w:r>
      <w:r w:rsidR="00472397">
        <w:rPr>
          <w:b w:val="0"/>
        </w:rPr>
        <w:tab/>
      </w:r>
      <w:r w:rsidR="00472397">
        <w:rPr>
          <w:b w:val="0"/>
        </w:rPr>
        <w:tab/>
        <w:t xml:space="preserve">          </w:t>
      </w:r>
      <w:r w:rsidR="00BE2CF1">
        <w:rPr>
          <w:b w:val="0"/>
        </w:rPr>
        <w:t>August 19</w:t>
      </w:r>
      <w:r w:rsidR="00C261C0" w:rsidRPr="00E35554">
        <w:rPr>
          <w:b w:val="0"/>
        </w:rPr>
        <w:t>, 2019</w:t>
      </w:r>
    </w:p>
    <w:p w:rsidR="00855982" w:rsidRPr="00855982" w:rsidRDefault="00BE2CF1" w:rsidP="00855982">
      <w:pPr>
        <w:pStyle w:val="Heading1"/>
      </w:pPr>
      <w:r>
        <w:t>Assignment 3</w:t>
      </w:r>
    </w:p>
    <w:p w:rsidR="00553045" w:rsidRDefault="00553045" w:rsidP="00553045">
      <w:pPr>
        <w:rPr>
          <w:sz w:val="24"/>
        </w:rPr>
      </w:pPr>
      <w:r w:rsidRPr="00E35554">
        <w:rPr>
          <w:sz w:val="24"/>
          <w:u w:val="single"/>
        </w:rPr>
        <w:t>PROBLEM STATEMENT</w:t>
      </w:r>
      <w:r>
        <w:rPr>
          <w:sz w:val="24"/>
        </w:rPr>
        <w:t>:</w:t>
      </w:r>
    </w:p>
    <w:p w:rsidR="00CC4963" w:rsidRDefault="00B25103" w:rsidP="00CC4963">
      <w:pPr>
        <w:rPr>
          <w:sz w:val="24"/>
        </w:rPr>
      </w:pPr>
      <w:r>
        <w:rPr>
          <w:sz w:val="24"/>
        </w:rPr>
        <w:t>Solving the linear system</w:t>
      </w:r>
      <w:r w:rsidR="003229DE">
        <w:rPr>
          <w:sz w:val="24"/>
        </w:rPr>
        <w:t xml:space="preserve"> AX=B</w:t>
      </w:r>
      <w:r w:rsidR="00BE2CF1">
        <w:rPr>
          <w:sz w:val="24"/>
        </w:rPr>
        <w:t xml:space="preserve"> by Jacobi, Gauss-</w:t>
      </w:r>
      <w:proofErr w:type="spellStart"/>
      <w:r w:rsidR="00BE2CF1">
        <w:rPr>
          <w:sz w:val="24"/>
        </w:rPr>
        <w:t>Siedel</w:t>
      </w:r>
      <w:proofErr w:type="spellEnd"/>
      <w:r w:rsidR="00BE2CF1">
        <w:rPr>
          <w:sz w:val="24"/>
        </w:rPr>
        <w:t xml:space="preserve"> and SOR methods</w:t>
      </w:r>
      <w:r w:rsidR="000D7208">
        <w:rPr>
          <w:sz w:val="24"/>
        </w:rPr>
        <w:t>, with an error limit of 0.0001</w:t>
      </w:r>
      <w:r>
        <w:rPr>
          <w:sz w:val="24"/>
        </w:rPr>
        <w:t>.</w:t>
      </w:r>
    </w:p>
    <w:tbl>
      <w:tblPr>
        <w:tblStyle w:val="TableGrid"/>
        <w:tblpPr w:leftFromText="180" w:rightFromText="180" w:vertAnchor="text" w:horzAnchor="page" w:tblpX="3560" w:tblpY="36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"/>
        <w:gridCol w:w="512"/>
        <w:gridCol w:w="512"/>
        <w:gridCol w:w="512"/>
      </w:tblGrid>
      <w:tr w:rsidR="007A32E9" w:rsidTr="007262B0">
        <w:trPr>
          <w:trHeight w:val="438"/>
        </w:trPr>
        <w:tc>
          <w:tcPr>
            <w:tcW w:w="512" w:type="dxa"/>
          </w:tcPr>
          <w:p w:rsidR="007A32E9" w:rsidRDefault="000D7208" w:rsidP="007A32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12" w:type="dxa"/>
          </w:tcPr>
          <w:p w:rsidR="007A32E9" w:rsidRDefault="000D7208" w:rsidP="007A32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512" w:type="dxa"/>
          </w:tcPr>
          <w:p w:rsidR="007A32E9" w:rsidRDefault="000D7208" w:rsidP="007A32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12" w:type="dxa"/>
          </w:tcPr>
          <w:p w:rsidR="007A32E9" w:rsidRDefault="000D7208" w:rsidP="007A32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7A32E9" w:rsidTr="007262B0">
        <w:trPr>
          <w:trHeight w:val="460"/>
        </w:trPr>
        <w:tc>
          <w:tcPr>
            <w:tcW w:w="512" w:type="dxa"/>
          </w:tcPr>
          <w:p w:rsidR="007A32E9" w:rsidRDefault="000D7208" w:rsidP="007A32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512" w:type="dxa"/>
          </w:tcPr>
          <w:p w:rsidR="007A32E9" w:rsidRDefault="000D7208" w:rsidP="007A32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12" w:type="dxa"/>
          </w:tcPr>
          <w:p w:rsidR="007A32E9" w:rsidRDefault="000D7208" w:rsidP="007A32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512" w:type="dxa"/>
          </w:tcPr>
          <w:p w:rsidR="007A32E9" w:rsidRDefault="000D7208" w:rsidP="007A32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7A32E9" w:rsidTr="007262B0">
        <w:trPr>
          <w:trHeight w:val="438"/>
        </w:trPr>
        <w:tc>
          <w:tcPr>
            <w:tcW w:w="512" w:type="dxa"/>
          </w:tcPr>
          <w:p w:rsidR="007A32E9" w:rsidRDefault="000D7208" w:rsidP="007A32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12" w:type="dxa"/>
          </w:tcPr>
          <w:p w:rsidR="007A32E9" w:rsidRDefault="000D7208" w:rsidP="007A32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512" w:type="dxa"/>
          </w:tcPr>
          <w:p w:rsidR="007A32E9" w:rsidRDefault="000D7208" w:rsidP="007A32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12" w:type="dxa"/>
          </w:tcPr>
          <w:p w:rsidR="007A32E9" w:rsidRDefault="000D7208" w:rsidP="007A32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</w:tr>
      <w:tr w:rsidR="007A32E9" w:rsidTr="007262B0">
        <w:trPr>
          <w:trHeight w:val="438"/>
        </w:trPr>
        <w:tc>
          <w:tcPr>
            <w:tcW w:w="512" w:type="dxa"/>
          </w:tcPr>
          <w:p w:rsidR="007A32E9" w:rsidRDefault="000D7208" w:rsidP="007A32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12" w:type="dxa"/>
          </w:tcPr>
          <w:p w:rsidR="007A32E9" w:rsidRDefault="000D7208" w:rsidP="007A32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12" w:type="dxa"/>
          </w:tcPr>
          <w:p w:rsidR="007A32E9" w:rsidRDefault="000D7208" w:rsidP="007A32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512" w:type="dxa"/>
          </w:tcPr>
          <w:p w:rsidR="007A32E9" w:rsidRDefault="000D7208" w:rsidP="007A32E9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page" w:tblpX="8708" w:tblpY="36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"/>
      </w:tblGrid>
      <w:tr w:rsidR="007A32E9" w:rsidTr="007262B0">
        <w:trPr>
          <w:trHeight w:val="379"/>
        </w:trPr>
        <w:tc>
          <w:tcPr>
            <w:tcW w:w="611" w:type="dxa"/>
          </w:tcPr>
          <w:p w:rsidR="007A32E9" w:rsidRDefault="000D7208" w:rsidP="000D72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7A32E9" w:rsidTr="007262B0">
        <w:trPr>
          <w:trHeight w:val="398"/>
        </w:trPr>
        <w:tc>
          <w:tcPr>
            <w:tcW w:w="611" w:type="dxa"/>
          </w:tcPr>
          <w:p w:rsidR="007A32E9" w:rsidRDefault="000D7208" w:rsidP="000D72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7A32E9" w:rsidTr="007262B0">
        <w:trPr>
          <w:trHeight w:val="379"/>
        </w:trPr>
        <w:tc>
          <w:tcPr>
            <w:tcW w:w="611" w:type="dxa"/>
          </w:tcPr>
          <w:p w:rsidR="007A32E9" w:rsidRDefault="000D7208" w:rsidP="000D72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-11</w:t>
            </w:r>
          </w:p>
        </w:tc>
      </w:tr>
      <w:tr w:rsidR="007A32E9" w:rsidTr="007262B0">
        <w:trPr>
          <w:trHeight w:val="379"/>
        </w:trPr>
        <w:tc>
          <w:tcPr>
            <w:tcW w:w="611" w:type="dxa"/>
          </w:tcPr>
          <w:p w:rsidR="007A32E9" w:rsidRDefault="000D7208" w:rsidP="000D72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</w:tbl>
    <w:p w:rsidR="00B25103" w:rsidRPr="00B25103" w:rsidRDefault="00B25103" w:rsidP="00B25103">
      <w:pPr>
        <w:jc w:val="center"/>
        <w:rPr>
          <w:sz w:val="24"/>
        </w:rPr>
      </w:pPr>
    </w:p>
    <w:p w:rsidR="00B25103" w:rsidRPr="00B25103" w:rsidRDefault="00B25103" w:rsidP="00CC4963">
      <w:pPr>
        <w:rPr>
          <w:sz w:val="24"/>
        </w:rPr>
      </w:pPr>
    </w:p>
    <w:p w:rsidR="007A32E9" w:rsidRPr="00B25103" w:rsidRDefault="00B25103" w:rsidP="00CC496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     =</w:t>
      </w:r>
      <w:r w:rsidR="003229DE">
        <w:rPr>
          <w:sz w:val="24"/>
        </w:rPr>
        <w:t xml:space="preserve">     </w:t>
      </w:r>
      <w:r w:rsidR="003229DE">
        <w:rPr>
          <w:sz w:val="24"/>
        </w:rPr>
        <w:tab/>
      </w:r>
      <w:r w:rsidR="003229DE">
        <w:rPr>
          <w:sz w:val="24"/>
        </w:rPr>
        <w:tab/>
      </w:r>
      <w:r w:rsidR="003229DE">
        <w:rPr>
          <w:sz w:val="24"/>
        </w:rPr>
        <w:tab/>
        <w:t>B</w:t>
      </w:r>
      <w:r>
        <w:rPr>
          <w:sz w:val="24"/>
        </w:rPr>
        <w:t xml:space="preserve">    =       </w:t>
      </w:r>
    </w:p>
    <w:p w:rsidR="00B25103" w:rsidRPr="00B25103" w:rsidRDefault="00B25103" w:rsidP="00CC4963">
      <w:pPr>
        <w:rPr>
          <w:sz w:val="24"/>
        </w:rPr>
      </w:pPr>
    </w:p>
    <w:p w:rsidR="00B25103" w:rsidRPr="00B25103" w:rsidRDefault="00B25103" w:rsidP="00CC4963">
      <w:pPr>
        <w:rPr>
          <w:sz w:val="24"/>
        </w:rPr>
      </w:pPr>
    </w:p>
    <w:p w:rsidR="00B25103" w:rsidRDefault="00B25103" w:rsidP="00CC4963">
      <w:pPr>
        <w:rPr>
          <w:sz w:val="24"/>
          <w:u w:val="single"/>
        </w:rPr>
      </w:pPr>
    </w:p>
    <w:p w:rsidR="00583CB7" w:rsidRDefault="00583CB7" w:rsidP="00CC4963">
      <w:pPr>
        <w:rPr>
          <w:sz w:val="24"/>
          <w:u w:val="single"/>
        </w:rPr>
      </w:pPr>
      <w:r w:rsidRPr="00C02E27">
        <w:rPr>
          <w:sz w:val="24"/>
          <w:u w:val="single"/>
        </w:rPr>
        <w:t>Python Code: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proofErr w:type="gramStart"/>
      <w:r w:rsidRPr="007A32E9">
        <w:rPr>
          <w:rFonts w:ascii="Courier New" w:hAnsi="Courier New" w:cs="Courier New"/>
          <w:sz w:val="18"/>
          <w:szCs w:val="18"/>
        </w:rPr>
        <w:t>import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 xml:space="preserve"> time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>a= [[10,-1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,2,0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],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>[-1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,11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,-1,3],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>[2,-1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,10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,-1],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>[0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,3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,-1,8]]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>b= [6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,25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,-11,15]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proofErr w:type="gramStart"/>
      <w:r w:rsidRPr="007A32E9">
        <w:rPr>
          <w:rFonts w:ascii="Courier New" w:hAnsi="Courier New" w:cs="Courier New"/>
          <w:sz w:val="18"/>
          <w:szCs w:val="18"/>
        </w:rPr>
        <w:t>guess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 xml:space="preserve"> = [1,1,1,1]</w:t>
      </w:r>
    </w:p>
    <w:p w:rsidR="007A32E9" w:rsidRPr="007A32E9" w:rsidRDefault="00346277" w:rsidP="007A32E9">
      <w:pPr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lim_err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0.0001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A32E9">
        <w:rPr>
          <w:rFonts w:ascii="Courier New" w:hAnsi="Courier New" w:cs="Courier New"/>
          <w:sz w:val="18"/>
          <w:szCs w:val="18"/>
        </w:rPr>
        <w:t>def</w:t>
      </w:r>
      <w:proofErr w:type="spellEnd"/>
      <w:proofErr w:type="gramEnd"/>
      <w:r w:rsidRPr="007A32E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diagonal_dominance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(a):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n=</w:t>
      </w:r>
      <w:proofErr w:type="spellStart"/>
      <w:proofErr w:type="gramStart"/>
      <w:r w:rsidRPr="007A32E9">
        <w:rPr>
          <w:rFonts w:ascii="Courier New" w:hAnsi="Courier New" w:cs="Courier New"/>
          <w:sz w:val="18"/>
          <w:szCs w:val="18"/>
        </w:rPr>
        <w:t>len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(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a)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7A32E9">
        <w:rPr>
          <w:rFonts w:ascii="Courier New" w:hAnsi="Courier New" w:cs="Courier New"/>
          <w:sz w:val="18"/>
          <w:szCs w:val="18"/>
        </w:rPr>
        <w:t>dom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=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0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for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 xml:space="preserve"> in range(n):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7A32E9">
        <w:rPr>
          <w:rFonts w:ascii="Courier New" w:hAnsi="Courier New" w:cs="Courier New"/>
          <w:sz w:val="18"/>
          <w:szCs w:val="18"/>
        </w:rPr>
        <w:t>dom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=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0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for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 xml:space="preserve"> j in range(n):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!=j and abs(a[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][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])&gt;abs(a[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][j])):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7A32E9">
        <w:rPr>
          <w:rFonts w:ascii="Courier New" w:hAnsi="Courier New" w:cs="Courier New"/>
          <w:sz w:val="18"/>
          <w:szCs w:val="18"/>
        </w:rPr>
        <w:t>dom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=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dom+1;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7A32E9">
        <w:rPr>
          <w:rFonts w:ascii="Courier New" w:hAnsi="Courier New" w:cs="Courier New"/>
          <w:sz w:val="18"/>
          <w:szCs w:val="18"/>
        </w:rPr>
        <w:t>dom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 xml:space="preserve"> == (n-1)):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"\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ndiagionally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 xml:space="preserve"> dominant")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return(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1)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else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: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"checking for next row")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    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 xml:space="preserve">"Not 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diagionally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 xml:space="preserve"> dominant, needs reordering")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return(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0)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A32E9">
        <w:rPr>
          <w:rFonts w:ascii="Courier New" w:hAnsi="Courier New" w:cs="Courier New"/>
          <w:sz w:val="18"/>
          <w:szCs w:val="18"/>
        </w:rPr>
        <w:t>def</w:t>
      </w:r>
      <w:proofErr w:type="spellEnd"/>
      <w:proofErr w:type="gramEnd"/>
      <w:r w:rsidRPr="007A32E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jacobi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a,b,guess,lim_err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):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#check diagonal dominance: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if(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not(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diagonal_dominance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(a))):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"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NA_returning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 xml:space="preserve"> 0 ")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return(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0)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n=</w:t>
      </w:r>
      <w:proofErr w:type="spellStart"/>
      <w:proofErr w:type="gramStart"/>
      <w:r w:rsidRPr="007A32E9">
        <w:rPr>
          <w:rFonts w:ascii="Courier New" w:hAnsi="Courier New" w:cs="Courier New"/>
          <w:sz w:val="18"/>
          <w:szCs w:val="18"/>
        </w:rPr>
        <w:t>len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(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a)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#forming equation matrix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z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=[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[a[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 xml:space="preserve">][j] for 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 xml:space="preserve"> in range(n)] for j in range(n)]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for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 xml:space="preserve"> in range(n):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z[</w:t>
      </w:r>
      <w:proofErr w:type="spellStart"/>
      <w:proofErr w:type="gramEnd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][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] = 0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x=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guess[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:]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x_next</w:t>
      </w:r>
      <w:proofErr w:type="spellEnd"/>
      <w:proofErr w:type="gramStart"/>
      <w:r w:rsidRPr="007A32E9">
        <w:rPr>
          <w:rFonts w:ascii="Courier New" w:hAnsi="Courier New" w:cs="Courier New"/>
          <w:sz w:val="18"/>
          <w:szCs w:val="18"/>
        </w:rPr>
        <w:t>=[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0]*n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err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 xml:space="preserve"> = [0]*n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iteration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 xml:space="preserve"> = 0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while(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1):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#calculating iteration with error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max_err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=0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for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 xml:space="preserve"> in range(n):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    s =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sum(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z[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][j]*x[j] for j in range(n))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7A32E9">
        <w:rPr>
          <w:rFonts w:ascii="Courier New" w:hAnsi="Courier New" w:cs="Courier New"/>
          <w:sz w:val="18"/>
          <w:szCs w:val="18"/>
        </w:rPr>
        <w:t>x_next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[</w:t>
      </w:r>
      <w:proofErr w:type="spellStart"/>
      <w:proofErr w:type="gramEnd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]=(b[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]-s)/a[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][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]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    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    #error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err[</w:t>
      </w:r>
      <w:proofErr w:type="spellStart"/>
      <w:proofErr w:type="gramEnd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] = ((x[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]-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x_next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[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])/(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x_next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[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]))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if(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err[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]&lt;0):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lastRenderedPageBreak/>
        <w:t xml:space="preserve">            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err[</w:t>
      </w:r>
      <w:proofErr w:type="spellStart"/>
      <w:proofErr w:type="gramEnd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] = (-1)*err[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]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7A32E9">
        <w:rPr>
          <w:rFonts w:ascii="Courier New" w:hAnsi="Courier New" w:cs="Courier New"/>
          <w:sz w:val="18"/>
          <w:szCs w:val="18"/>
        </w:rPr>
        <w:t>max_err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&lt;err[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]):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max_err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=err[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]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iteration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 xml:space="preserve"> = iteration+1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#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"\n\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nError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 xml:space="preserve"> is :",err)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#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"x :",x)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#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"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x_next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 xml:space="preserve"> :",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x_next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)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x=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x_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next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[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:]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7A32E9">
        <w:rPr>
          <w:rFonts w:ascii="Courier New" w:hAnsi="Courier New" w:cs="Courier New"/>
          <w:sz w:val="18"/>
          <w:szCs w:val="18"/>
        </w:rPr>
        <w:t>max_err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lim_err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):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break</w:t>
      </w:r>
      <w:proofErr w:type="gramEnd"/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"\n\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nIterations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 xml:space="preserve">:",iteration)   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"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solution:",x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)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 xml:space="preserve">"initial guess 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was:",guess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)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print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 xml:space="preserve"> ("\n CPU time: ", 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time.process_time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(),'s')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return(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x)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A32E9">
        <w:rPr>
          <w:rFonts w:ascii="Courier New" w:hAnsi="Courier New" w:cs="Courier New"/>
          <w:sz w:val="18"/>
          <w:szCs w:val="18"/>
        </w:rPr>
        <w:t>def</w:t>
      </w:r>
      <w:proofErr w:type="spellEnd"/>
      <w:proofErr w:type="gramEnd"/>
      <w:r w:rsidRPr="007A32E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gauss_siedel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a,b,guess,lim_err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):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#check diagonal dominance: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if(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not(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diagonal_dominance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(a))):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"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NA_returning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 xml:space="preserve"> 0 ")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return(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0)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n=</w:t>
      </w:r>
      <w:proofErr w:type="spellStart"/>
      <w:proofErr w:type="gramStart"/>
      <w:r w:rsidRPr="007A32E9">
        <w:rPr>
          <w:rFonts w:ascii="Courier New" w:hAnsi="Courier New" w:cs="Courier New"/>
          <w:sz w:val="18"/>
          <w:szCs w:val="18"/>
        </w:rPr>
        <w:t>len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(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a)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#forming equation matrix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z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=[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[a[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 xml:space="preserve">][j] for 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 xml:space="preserve"> in range(n)] for j in range(n)]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for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 xml:space="preserve"> in range(n):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z[</w:t>
      </w:r>
      <w:proofErr w:type="spellStart"/>
      <w:proofErr w:type="gramEnd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][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] = 0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x=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guess[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:]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x_prev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x[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:]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err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 xml:space="preserve"> = [0]*n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iteration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 xml:space="preserve"> = 0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while(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1):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#calculating iteration with error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max_err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=0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x_prev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x[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:]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for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 xml:space="preserve"> in range(n):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    s =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sum(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z[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][j]*x[j] for j in range(n))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x[</w:t>
      </w:r>
      <w:proofErr w:type="spellStart"/>
      <w:proofErr w:type="gramEnd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]=(b[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]-s)/a[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][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]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    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    #error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err[</w:t>
      </w:r>
      <w:proofErr w:type="spellStart"/>
      <w:proofErr w:type="gramEnd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] = ((x[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]-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x_prev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[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])/(x[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]))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if(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err[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]&lt;0):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err[</w:t>
      </w:r>
      <w:proofErr w:type="spellStart"/>
      <w:proofErr w:type="gramEnd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] = (-1)*err[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]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7A32E9">
        <w:rPr>
          <w:rFonts w:ascii="Courier New" w:hAnsi="Courier New" w:cs="Courier New"/>
          <w:sz w:val="18"/>
          <w:szCs w:val="18"/>
        </w:rPr>
        <w:t>max_err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&lt;err[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]):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max_err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=err[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]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#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"\n\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nError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 xml:space="preserve"> is :",err)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#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"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x_prev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 xml:space="preserve"> :",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x_prev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)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#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"x :",x)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iteration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 xml:space="preserve"> = iteration+1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7A32E9">
        <w:rPr>
          <w:rFonts w:ascii="Courier New" w:hAnsi="Courier New" w:cs="Courier New"/>
          <w:sz w:val="18"/>
          <w:szCs w:val="18"/>
        </w:rPr>
        <w:t>max_err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lim_err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):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break</w:t>
      </w:r>
      <w:proofErr w:type="gramEnd"/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"\n\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nIterations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 xml:space="preserve">:",iteration)     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"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solution:",x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)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 xml:space="preserve">"initial guess 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was:",guess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)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print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 xml:space="preserve"> ("\n CPU time: ", 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time.process_time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(),'s')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return(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x)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A32E9">
        <w:rPr>
          <w:rFonts w:ascii="Courier New" w:hAnsi="Courier New" w:cs="Courier New"/>
          <w:sz w:val="18"/>
          <w:szCs w:val="18"/>
        </w:rPr>
        <w:t>def</w:t>
      </w:r>
      <w:proofErr w:type="spellEnd"/>
      <w:proofErr w:type="gramEnd"/>
      <w:r w:rsidRPr="007A32E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sor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a,b,guess,lim_err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):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#check diagonal dominance: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if(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not(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diagonal_dominance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(a))):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"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NA_returning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 xml:space="preserve"> 0 ")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return(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0)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n=</w:t>
      </w:r>
      <w:proofErr w:type="spellStart"/>
      <w:proofErr w:type="gramStart"/>
      <w:r w:rsidRPr="007A32E9">
        <w:rPr>
          <w:rFonts w:ascii="Courier New" w:hAnsi="Courier New" w:cs="Courier New"/>
          <w:sz w:val="18"/>
          <w:szCs w:val="18"/>
        </w:rPr>
        <w:t>len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(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a)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#forming equation matrix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z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=[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[a[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 xml:space="preserve">][j] for 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 xml:space="preserve"> in range(n)] for j in range(n)]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for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 xml:space="preserve"> in range(n):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z[</w:t>
      </w:r>
      <w:proofErr w:type="spellStart"/>
      <w:proofErr w:type="gramEnd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][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] = 0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result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 xml:space="preserve"> = []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w_min_iterations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=(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1,0)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w=1.0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while(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w&lt;2):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7A32E9">
        <w:rPr>
          <w:rFonts w:ascii="Courier New" w:hAnsi="Courier New" w:cs="Courier New"/>
          <w:sz w:val="18"/>
          <w:szCs w:val="18"/>
        </w:rPr>
        <w:t>result,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iters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sor_w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a,b,w,z,n,guess,lim_err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)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print()</w:t>
      </w:r>
      <w:proofErr w:type="gramEnd"/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if(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w-1):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7A32E9">
        <w:rPr>
          <w:rFonts w:ascii="Courier New" w:hAnsi="Courier New" w:cs="Courier New"/>
          <w:sz w:val="18"/>
          <w:szCs w:val="18"/>
        </w:rPr>
        <w:t>w_min_iterations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 xml:space="preserve">[1]&gt; 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iters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):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w_min_iterations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 xml:space="preserve"> = (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w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,iters</w:t>
      </w:r>
      <w:proofErr w:type="spellEnd"/>
      <w:proofErr w:type="gramEnd"/>
      <w:r w:rsidRPr="007A32E9">
        <w:rPr>
          <w:rFonts w:ascii="Courier New" w:hAnsi="Courier New" w:cs="Courier New"/>
          <w:sz w:val="18"/>
          <w:szCs w:val="18"/>
        </w:rPr>
        <w:t>)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else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: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break</w:t>
      </w:r>
      <w:proofErr w:type="gramEnd"/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else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: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w_min_iterations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 xml:space="preserve"> = (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w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,iters</w:t>
      </w:r>
      <w:proofErr w:type="spellEnd"/>
      <w:proofErr w:type="gramEnd"/>
      <w:r w:rsidRPr="007A32E9">
        <w:rPr>
          <w:rFonts w:ascii="Courier New" w:hAnsi="Courier New" w:cs="Courier New"/>
          <w:sz w:val="18"/>
          <w:szCs w:val="18"/>
        </w:rPr>
        <w:t>)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    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w=w+0.05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 xml:space="preserve">"initial guess 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was:",guess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)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"\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nOptimum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 xml:space="preserve"> w is:",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w_min_iterations</w:t>
      </w:r>
      <w:proofErr w:type="spellEnd"/>
      <w:r w:rsidR="00245196">
        <w:rPr>
          <w:rFonts w:ascii="Courier New" w:hAnsi="Courier New" w:cs="Courier New"/>
          <w:sz w:val="18"/>
          <w:szCs w:val="18"/>
        </w:rPr>
        <w:t>[0]</w:t>
      </w:r>
      <w:r w:rsidRPr="007A32E9">
        <w:rPr>
          <w:rFonts w:ascii="Courier New" w:hAnsi="Courier New" w:cs="Courier New"/>
          <w:sz w:val="18"/>
          <w:szCs w:val="18"/>
        </w:rPr>
        <w:t>)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return(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result)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A32E9">
        <w:rPr>
          <w:rFonts w:ascii="Courier New" w:hAnsi="Courier New" w:cs="Courier New"/>
          <w:sz w:val="18"/>
          <w:szCs w:val="18"/>
        </w:rPr>
        <w:t>def</w:t>
      </w:r>
      <w:proofErr w:type="spellEnd"/>
      <w:proofErr w:type="gramEnd"/>
      <w:r w:rsidRPr="007A32E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sor_w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a,b,w,z,n,guess,lim_err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):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x=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guess[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:]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x_prev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x[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:]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err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 xml:space="preserve"> = [0]*n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iteration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 xml:space="preserve"> = 0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while(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1):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#calculating iteration with error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max_err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=0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x_prev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x[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:]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for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 xml:space="preserve"> in range(n):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    s =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sum(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z[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][j]*x[j] for j in range(n))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x[</w:t>
      </w:r>
      <w:proofErr w:type="spellStart"/>
      <w:proofErr w:type="gramEnd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 xml:space="preserve">] = 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x_prev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[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]*(1-w) +w*((b[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]-s)/a[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][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])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    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    #error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err[</w:t>
      </w:r>
      <w:proofErr w:type="spellStart"/>
      <w:proofErr w:type="gramEnd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] = ((x[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]-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x_prev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[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])/(x[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]))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if(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err[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]&lt;0):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err[</w:t>
      </w:r>
      <w:proofErr w:type="spellStart"/>
      <w:proofErr w:type="gramEnd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] = (-1)*err[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]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7A32E9">
        <w:rPr>
          <w:rFonts w:ascii="Courier New" w:hAnsi="Courier New" w:cs="Courier New"/>
          <w:sz w:val="18"/>
          <w:szCs w:val="18"/>
        </w:rPr>
        <w:t>max_err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&lt;err[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]):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max_err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=err[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]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#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"\n\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nError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 xml:space="preserve"> is :",err)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#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"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x_prev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 xml:space="preserve"> :",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x_prev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)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#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"x :",x)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iteration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 xml:space="preserve"> = iteration+1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if(</w:t>
      </w:r>
      <w:proofErr w:type="spellStart"/>
      <w:proofErr w:type="gramEnd"/>
      <w:r w:rsidRPr="007A32E9">
        <w:rPr>
          <w:rFonts w:ascii="Courier New" w:hAnsi="Courier New" w:cs="Courier New"/>
          <w:sz w:val="18"/>
          <w:szCs w:val="18"/>
        </w:rPr>
        <w:t>max_err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lim_err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):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break</w:t>
      </w:r>
      <w:proofErr w:type="gramEnd"/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"\n\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nIterations</w:t>
      </w:r>
      <w:proofErr w:type="spellEnd"/>
      <w:r w:rsidR="00C120F5">
        <w:rPr>
          <w:rFonts w:ascii="Courier New" w:hAnsi="Courier New" w:cs="Courier New"/>
          <w:sz w:val="18"/>
          <w:szCs w:val="18"/>
        </w:rPr>
        <w:t xml:space="preserve"> </w:t>
      </w:r>
      <w:r w:rsidR="00C120F5">
        <w:rPr>
          <w:rFonts w:ascii="Courier New" w:hAnsi="Courier New" w:cs="Courier New"/>
          <w:sz w:val="18"/>
          <w:szCs w:val="18"/>
        </w:rPr>
        <w:t xml:space="preserve">for </w:t>
      </w:r>
      <w:proofErr w:type="spellStart"/>
      <w:r w:rsidR="00C120F5">
        <w:rPr>
          <w:rFonts w:ascii="Courier New" w:hAnsi="Courier New" w:cs="Courier New"/>
          <w:sz w:val="18"/>
          <w:szCs w:val="18"/>
        </w:rPr>
        <w:t>sor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 xml:space="preserve">:",iteration)     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>"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solution:",x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)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print</w:t>
      </w:r>
      <w:proofErr w:type="gramEnd"/>
      <w:r w:rsidRPr="007A32E9">
        <w:rPr>
          <w:rFonts w:ascii="Courier New" w:hAnsi="Courier New" w:cs="Courier New"/>
          <w:sz w:val="18"/>
          <w:szCs w:val="18"/>
        </w:rPr>
        <w:t xml:space="preserve"> ("\n CPU time: ", 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time.process_time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(),'s')</w:t>
      </w:r>
    </w:p>
    <w:p w:rsidR="007A32E9" w:rsidRPr="007A32E9" w:rsidRDefault="0019624D" w:rsidP="007A32E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return(</w:t>
      </w:r>
      <w:proofErr w:type="spellStart"/>
      <w:proofErr w:type="gramEnd"/>
      <w:r>
        <w:rPr>
          <w:rFonts w:ascii="Courier New" w:hAnsi="Courier New" w:cs="Courier New"/>
          <w:sz w:val="18"/>
          <w:szCs w:val="18"/>
        </w:rPr>
        <w:t>x,iteration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   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>#sol=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gauss_</w:t>
      </w:r>
      <w:proofErr w:type="gramStart"/>
      <w:r w:rsidRPr="007A32E9">
        <w:rPr>
          <w:rFonts w:ascii="Courier New" w:hAnsi="Courier New" w:cs="Courier New"/>
          <w:sz w:val="18"/>
          <w:szCs w:val="18"/>
        </w:rPr>
        <w:t>siedel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7A32E9">
        <w:rPr>
          <w:rFonts w:ascii="Courier New" w:hAnsi="Courier New" w:cs="Courier New"/>
          <w:sz w:val="18"/>
          <w:szCs w:val="18"/>
        </w:rPr>
        <w:t>a,b,guess,lim_err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)</w:t>
      </w:r>
    </w:p>
    <w:p w:rsidR="007A32E9" w:rsidRPr="007A32E9" w:rsidRDefault="007A32E9" w:rsidP="007A32E9">
      <w:pPr>
        <w:rPr>
          <w:rFonts w:ascii="Courier New" w:hAnsi="Courier New" w:cs="Courier New"/>
          <w:sz w:val="18"/>
          <w:szCs w:val="18"/>
        </w:rPr>
      </w:pPr>
      <w:r w:rsidRPr="007A32E9">
        <w:rPr>
          <w:rFonts w:ascii="Courier New" w:hAnsi="Courier New" w:cs="Courier New"/>
          <w:sz w:val="18"/>
          <w:szCs w:val="18"/>
        </w:rPr>
        <w:t>#sol=</w:t>
      </w:r>
      <w:proofErr w:type="spellStart"/>
      <w:proofErr w:type="gramStart"/>
      <w:r w:rsidRPr="007A32E9">
        <w:rPr>
          <w:rFonts w:ascii="Courier New" w:hAnsi="Courier New" w:cs="Courier New"/>
          <w:sz w:val="18"/>
          <w:szCs w:val="18"/>
        </w:rPr>
        <w:t>jacobi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7A32E9">
        <w:rPr>
          <w:rFonts w:ascii="Courier New" w:hAnsi="Courier New" w:cs="Courier New"/>
          <w:sz w:val="18"/>
          <w:szCs w:val="18"/>
        </w:rPr>
        <w:t>a,b,guess,lim_err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)</w:t>
      </w:r>
    </w:p>
    <w:p w:rsidR="00245196" w:rsidRDefault="007A32E9" w:rsidP="007A32E9">
      <w:pPr>
        <w:rPr>
          <w:rFonts w:ascii="Courier New" w:hAnsi="Courier New" w:cs="Courier New"/>
          <w:sz w:val="18"/>
          <w:szCs w:val="18"/>
        </w:rPr>
      </w:pPr>
      <w:proofErr w:type="gramStart"/>
      <w:r w:rsidRPr="007A32E9">
        <w:rPr>
          <w:rFonts w:ascii="Courier New" w:hAnsi="Courier New" w:cs="Courier New"/>
          <w:sz w:val="18"/>
          <w:szCs w:val="18"/>
        </w:rPr>
        <w:t>sol=</w:t>
      </w:r>
      <w:proofErr w:type="spellStart"/>
      <w:proofErr w:type="gramEnd"/>
      <w:r w:rsidRPr="007A32E9">
        <w:rPr>
          <w:rFonts w:ascii="Courier New" w:hAnsi="Courier New" w:cs="Courier New"/>
          <w:sz w:val="18"/>
          <w:szCs w:val="18"/>
        </w:rPr>
        <w:t>sor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(</w:t>
      </w:r>
      <w:proofErr w:type="spellStart"/>
      <w:r w:rsidRPr="007A32E9">
        <w:rPr>
          <w:rFonts w:ascii="Courier New" w:hAnsi="Courier New" w:cs="Courier New"/>
          <w:sz w:val="18"/>
          <w:szCs w:val="18"/>
        </w:rPr>
        <w:t>a,b,guess,lim_err</w:t>
      </w:r>
      <w:proofErr w:type="spellEnd"/>
      <w:r w:rsidRPr="007A32E9">
        <w:rPr>
          <w:rFonts w:ascii="Courier New" w:hAnsi="Courier New" w:cs="Courier New"/>
          <w:sz w:val="18"/>
          <w:szCs w:val="18"/>
        </w:rPr>
        <w:t>)</w:t>
      </w:r>
    </w:p>
    <w:p w:rsidR="0019624D" w:rsidRDefault="0019624D" w:rsidP="007A32E9">
      <w:pPr>
        <w:rPr>
          <w:rFonts w:ascii="Courier New" w:hAnsi="Courier New" w:cs="Courier New"/>
          <w:sz w:val="18"/>
          <w:szCs w:val="18"/>
        </w:rPr>
      </w:pPr>
    </w:p>
    <w:p w:rsidR="00245196" w:rsidRDefault="00245196" w:rsidP="00245196">
      <w:pPr>
        <w:rPr>
          <w:sz w:val="24"/>
        </w:rPr>
      </w:pPr>
      <w:r>
        <w:rPr>
          <w:sz w:val="24"/>
          <w:u w:val="single"/>
        </w:rPr>
        <w:t>RESULT</w:t>
      </w:r>
      <w:r>
        <w:rPr>
          <w:sz w:val="24"/>
        </w:rPr>
        <w:t>:</w:t>
      </w:r>
    </w:p>
    <w:p w:rsidR="00245196" w:rsidRDefault="00245196" w:rsidP="007A32E9">
      <w:pPr>
        <w:rPr>
          <w:rFonts w:ascii="Courier New" w:hAnsi="Courier New" w:cs="Courier New"/>
          <w:sz w:val="18"/>
          <w:szCs w:val="18"/>
        </w:rPr>
      </w:pPr>
      <w:proofErr w:type="gramStart"/>
      <w:r w:rsidRPr="00245196">
        <w:rPr>
          <w:rFonts w:ascii="Courier New" w:hAnsi="Courier New" w:cs="Courier New"/>
          <w:sz w:val="18"/>
          <w:szCs w:val="18"/>
        </w:rPr>
        <w:t>solution</w:t>
      </w:r>
      <w:proofErr w:type="gramEnd"/>
      <w:r w:rsidRPr="00245196">
        <w:rPr>
          <w:rFonts w:ascii="Courier New" w:hAnsi="Courier New" w:cs="Courier New"/>
          <w:sz w:val="18"/>
          <w:szCs w:val="18"/>
        </w:rPr>
        <w:t>: [0.9999740731063248, 1.9999983621762443, -0.9999934260075907, 0.9999991174981038]</w:t>
      </w:r>
    </w:p>
    <w:p w:rsidR="0019624D" w:rsidRDefault="0019624D" w:rsidP="007A32E9">
      <w:pPr>
        <w:rPr>
          <w:rFonts w:ascii="Courier New" w:hAnsi="Courier New" w:cs="Courier New"/>
          <w:sz w:val="18"/>
          <w:szCs w:val="18"/>
        </w:rPr>
      </w:pPr>
      <w:r w:rsidRPr="0019624D">
        <w:rPr>
          <w:rFonts w:ascii="Courier New" w:hAnsi="Courier New" w:cs="Courier New"/>
          <w:sz w:val="18"/>
          <w:szCs w:val="18"/>
        </w:rPr>
        <w:t>Iterations</w:t>
      </w:r>
      <w:r w:rsidR="00C120F5">
        <w:rPr>
          <w:rFonts w:ascii="Courier New" w:hAnsi="Courier New" w:cs="Courier New"/>
          <w:sz w:val="18"/>
          <w:szCs w:val="18"/>
        </w:rPr>
        <w:t xml:space="preserve"> for </w:t>
      </w:r>
      <w:proofErr w:type="spellStart"/>
      <w:r w:rsidR="00C120F5">
        <w:rPr>
          <w:rFonts w:ascii="Courier New" w:hAnsi="Courier New" w:cs="Courier New"/>
          <w:sz w:val="18"/>
          <w:szCs w:val="18"/>
        </w:rPr>
        <w:t>sor</w:t>
      </w:r>
      <w:proofErr w:type="spellEnd"/>
      <w:r w:rsidRPr="0019624D">
        <w:rPr>
          <w:rFonts w:ascii="Courier New" w:hAnsi="Courier New" w:cs="Courier New"/>
          <w:sz w:val="18"/>
          <w:szCs w:val="18"/>
        </w:rPr>
        <w:t>: 5</w:t>
      </w:r>
    </w:p>
    <w:p w:rsidR="00245196" w:rsidRDefault="00245196" w:rsidP="007A32E9">
      <w:pPr>
        <w:rPr>
          <w:rFonts w:ascii="Courier New" w:hAnsi="Courier New" w:cs="Courier New"/>
          <w:sz w:val="18"/>
          <w:szCs w:val="18"/>
        </w:rPr>
      </w:pPr>
      <w:bookmarkStart w:id="0" w:name="_GoBack"/>
      <w:r w:rsidRPr="00245196">
        <w:rPr>
          <w:rFonts w:ascii="Courier New" w:hAnsi="Courier New" w:cs="Courier New"/>
          <w:sz w:val="18"/>
          <w:szCs w:val="18"/>
        </w:rPr>
        <w:t>Optimum w is: (1.05</w:t>
      </w:r>
      <w:r>
        <w:rPr>
          <w:rFonts w:ascii="Courier New" w:hAnsi="Courier New" w:cs="Courier New"/>
          <w:sz w:val="18"/>
          <w:szCs w:val="18"/>
        </w:rPr>
        <w:t>)</w:t>
      </w:r>
    </w:p>
    <w:p w:rsidR="00245196" w:rsidRDefault="00245196" w:rsidP="007A32E9">
      <w:pPr>
        <w:rPr>
          <w:rFonts w:ascii="Courier New" w:hAnsi="Courier New" w:cs="Courier New"/>
          <w:sz w:val="18"/>
          <w:szCs w:val="18"/>
        </w:rPr>
      </w:pPr>
    </w:p>
    <w:bookmarkEnd w:id="0"/>
    <w:p w:rsidR="00245196" w:rsidRDefault="00245196" w:rsidP="00245196">
      <w:pPr>
        <w:rPr>
          <w:sz w:val="24"/>
        </w:rPr>
      </w:pPr>
      <w:r>
        <w:rPr>
          <w:sz w:val="24"/>
          <w:u w:val="single"/>
        </w:rPr>
        <w:t>CPU TIME</w:t>
      </w:r>
      <w:r>
        <w:rPr>
          <w:sz w:val="24"/>
        </w:rPr>
        <w:t>:</w:t>
      </w:r>
    </w:p>
    <w:p w:rsidR="008970F6" w:rsidRDefault="00245196" w:rsidP="008970F6">
      <w:pPr>
        <w:rPr>
          <w:sz w:val="24"/>
        </w:rPr>
      </w:pPr>
      <w:r>
        <w:rPr>
          <w:sz w:val="24"/>
        </w:rPr>
        <w:t>SOR:</w:t>
      </w:r>
      <w:r w:rsidR="0019624D">
        <w:rPr>
          <w:sz w:val="24"/>
        </w:rPr>
        <w:tab/>
      </w:r>
    </w:p>
    <w:p w:rsidR="00245196" w:rsidRDefault="0019624D" w:rsidP="008970F6">
      <w:pPr>
        <w:ind w:firstLine="708"/>
        <w:rPr>
          <w:sz w:val="24"/>
        </w:rPr>
      </w:pPr>
      <w:r w:rsidRPr="0019624D">
        <w:rPr>
          <w:rFonts w:ascii="Courier New" w:hAnsi="Courier New" w:cs="Courier New"/>
          <w:sz w:val="18"/>
          <w:szCs w:val="18"/>
        </w:rPr>
        <w:t>CPU time:  0.15625 s</w:t>
      </w:r>
    </w:p>
    <w:p w:rsidR="0019624D" w:rsidRDefault="00245196" w:rsidP="00245196">
      <w:pPr>
        <w:rPr>
          <w:sz w:val="24"/>
        </w:rPr>
      </w:pPr>
      <w:r>
        <w:rPr>
          <w:sz w:val="24"/>
        </w:rPr>
        <w:t>JACOBI:</w:t>
      </w:r>
      <w:r w:rsidR="0019624D">
        <w:rPr>
          <w:sz w:val="24"/>
        </w:rPr>
        <w:tab/>
      </w:r>
    </w:p>
    <w:p w:rsidR="00245196" w:rsidRPr="00823936" w:rsidRDefault="0019624D" w:rsidP="00245196">
      <w:pPr>
        <w:rPr>
          <w:rFonts w:ascii="Courier New" w:hAnsi="Courier New" w:cs="Courier New"/>
          <w:sz w:val="18"/>
          <w:szCs w:val="18"/>
        </w:rPr>
      </w:pPr>
      <w:r>
        <w:rPr>
          <w:sz w:val="24"/>
        </w:rPr>
        <w:tab/>
      </w:r>
      <w:r w:rsidR="00823936" w:rsidRPr="00823936">
        <w:rPr>
          <w:rFonts w:ascii="Courier New" w:hAnsi="Courier New" w:cs="Courier New"/>
          <w:sz w:val="18"/>
          <w:szCs w:val="18"/>
        </w:rPr>
        <w:t>CPU time:  0.265625 s</w:t>
      </w:r>
      <w:r w:rsidRPr="00823936">
        <w:rPr>
          <w:rFonts w:ascii="Courier New" w:hAnsi="Courier New" w:cs="Courier New"/>
          <w:sz w:val="18"/>
          <w:szCs w:val="18"/>
        </w:rPr>
        <w:tab/>
      </w:r>
    </w:p>
    <w:p w:rsidR="008970F6" w:rsidRDefault="00245196" w:rsidP="00245196">
      <w:pPr>
        <w:rPr>
          <w:sz w:val="24"/>
        </w:rPr>
      </w:pPr>
      <w:r>
        <w:rPr>
          <w:sz w:val="24"/>
        </w:rPr>
        <w:t>GAUSS SIEDEL:</w:t>
      </w:r>
    </w:p>
    <w:p w:rsidR="00245196" w:rsidRPr="007262B0" w:rsidRDefault="00823936" w:rsidP="007262B0">
      <w:pPr>
        <w:ind w:firstLine="708"/>
        <w:rPr>
          <w:sz w:val="24"/>
        </w:rPr>
      </w:pPr>
      <w:r w:rsidRPr="00823936">
        <w:rPr>
          <w:rFonts w:ascii="Courier New" w:hAnsi="Courier New" w:cs="Courier New"/>
          <w:sz w:val="18"/>
          <w:szCs w:val="18"/>
        </w:rPr>
        <w:t>CPU time:  0.25 s</w:t>
      </w:r>
    </w:p>
    <w:sectPr w:rsidR="00245196" w:rsidRPr="007262B0" w:rsidSect="007262B0">
      <w:footerReference w:type="default" r:id="rId10"/>
      <w:footerReference w:type="first" r:id="rId11"/>
      <w:pgSz w:w="12240" w:h="15840"/>
      <w:pgMar w:top="720" w:right="720" w:bottom="720" w:left="720" w:header="288" w:footer="43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F61" w:rsidRDefault="00234F61" w:rsidP="00855982">
      <w:pPr>
        <w:spacing w:after="0" w:line="240" w:lineRule="auto"/>
      </w:pPr>
      <w:r>
        <w:separator/>
      </w:r>
    </w:p>
  </w:endnote>
  <w:endnote w:type="continuationSeparator" w:id="0">
    <w:p w:rsidR="00234F61" w:rsidRDefault="00234F61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43670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7262B0" w:rsidRDefault="007262B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A1F8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A1F8E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55982" w:rsidRDefault="00855982" w:rsidP="003B231B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31B" w:rsidRDefault="003B231B" w:rsidP="003B231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F61" w:rsidRDefault="00234F61" w:rsidP="00855982">
      <w:pPr>
        <w:spacing w:after="0" w:line="240" w:lineRule="auto"/>
      </w:pPr>
      <w:r>
        <w:separator/>
      </w:r>
    </w:p>
  </w:footnote>
  <w:footnote w:type="continuationSeparator" w:id="0">
    <w:p w:rsidR="00234F61" w:rsidRDefault="00234F61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045"/>
    <w:rsid w:val="0000579F"/>
    <w:rsid w:val="000264FE"/>
    <w:rsid w:val="00037CA8"/>
    <w:rsid w:val="00080B76"/>
    <w:rsid w:val="000B1199"/>
    <w:rsid w:val="000D7208"/>
    <w:rsid w:val="00115462"/>
    <w:rsid w:val="00157922"/>
    <w:rsid w:val="001802CA"/>
    <w:rsid w:val="0019624D"/>
    <w:rsid w:val="001D4362"/>
    <w:rsid w:val="001F0EA2"/>
    <w:rsid w:val="00234F61"/>
    <w:rsid w:val="00245196"/>
    <w:rsid w:val="00321F16"/>
    <w:rsid w:val="003229DE"/>
    <w:rsid w:val="00346277"/>
    <w:rsid w:val="003B1EC6"/>
    <w:rsid w:val="003B231B"/>
    <w:rsid w:val="003D23D5"/>
    <w:rsid w:val="004210C0"/>
    <w:rsid w:val="00472397"/>
    <w:rsid w:val="004D31AA"/>
    <w:rsid w:val="00553045"/>
    <w:rsid w:val="005666D0"/>
    <w:rsid w:val="00583CB7"/>
    <w:rsid w:val="005A47E8"/>
    <w:rsid w:val="00606507"/>
    <w:rsid w:val="0061513B"/>
    <w:rsid w:val="007262B0"/>
    <w:rsid w:val="007833A7"/>
    <w:rsid w:val="007A1F8E"/>
    <w:rsid w:val="007A32E9"/>
    <w:rsid w:val="007D4B0D"/>
    <w:rsid w:val="007F3CCC"/>
    <w:rsid w:val="00823936"/>
    <w:rsid w:val="00855982"/>
    <w:rsid w:val="008970F6"/>
    <w:rsid w:val="008D6E3C"/>
    <w:rsid w:val="0092117E"/>
    <w:rsid w:val="00A10484"/>
    <w:rsid w:val="00B25103"/>
    <w:rsid w:val="00B31057"/>
    <w:rsid w:val="00BA16E9"/>
    <w:rsid w:val="00BD5E6A"/>
    <w:rsid w:val="00BE2CF1"/>
    <w:rsid w:val="00C02E27"/>
    <w:rsid w:val="00C120F5"/>
    <w:rsid w:val="00C261C0"/>
    <w:rsid w:val="00CC4963"/>
    <w:rsid w:val="00CD1FA6"/>
    <w:rsid w:val="00D95CAF"/>
    <w:rsid w:val="00DB53E4"/>
    <w:rsid w:val="00DC4A1A"/>
    <w:rsid w:val="00E35554"/>
    <w:rsid w:val="00F370E1"/>
    <w:rsid w:val="00F728CB"/>
    <w:rsid w:val="00FD262C"/>
    <w:rsid w:val="00FE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807CD-491D-45B1-A237-57275B73C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table" w:styleId="TableGrid">
    <w:name w:val="Table Grid"/>
    <w:basedOn w:val="TableNormal"/>
    <w:uiPriority w:val="39"/>
    <w:rsid w:val="005530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5">
    <w:name w:val="Grid Table 1 Light Accent 5"/>
    <w:basedOn w:val="TableNormal"/>
    <w:uiPriority w:val="46"/>
    <w:rsid w:val="005530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5530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6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manshu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281</TotalTime>
  <Pages>1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47</cp:revision>
  <cp:lastPrinted>2019-08-19T10:20:00Z</cp:lastPrinted>
  <dcterms:created xsi:type="dcterms:W3CDTF">2019-08-05T07:02:00Z</dcterms:created>
  <dcterms:modified xsi:type="dcterms:W3CDTF">2019-08-19T10:21:00Z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